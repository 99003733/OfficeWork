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Arial" w:hAnsi="Arial" w:cs="Arial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48DC9B2C">
                <wp:simplePos x="0" y="0"/>
                <wp:positionH relativeFrom="column">
                  <wp:posOffset>431800</wp:posOffset>
                </wp:positionH>
                <wp:positionV relativeFrom="paragraph">
                  <wp:posOffset>635</wp:posOffset>
                </wp:positionV>
                <wp:extent cx="4217035" cy="1232535"/>
                <wp:effectExtent l="0" t="0" r="0" b="6350"/>
                <wp:wrapNone/>
                <wp:docPr id="1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320" cy="1231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>Learning Report –  Kernel Programming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34pt;margin-top:0pt;width:331.95pt;height:96.95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sz w:val="56"/>
                        </w:rPr>
                        <w:t>Learning Report –  Kernel Programming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 wp14:anchorId="48DC9B2E">
                <wp:simplePos x="0" y="0"/>
                <wp:positionH relativeFrom="margin">
                  <wp:posOffset>-240665</wp:posOffset>
                </wp:positionH>
                <wp:positionV relativeFrom="paragraph">
                  <wp:posOffset>-483235</wp:posOffset>
                </wp:positionV>
                <wp:extent cx="799465" cy="845185"/>
                <wp:effectExtent l="0" t="0" r="1270" b="0"/>
                <wp:wrapNone/>
                <wp:docPr id="3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40" cy="844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2600" cy="84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7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5pt;margin-top:-38.05pt;width:62.9pt;height:66.5pt" coordorigin="-379,-761" coordsize="1258,133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030" cy="809625"/>
                <wp:effectExtent l="0" t="0" r="0" b="0"/>
                <wp:wrapNone/>
                <wp:docPr id="4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80892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244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24876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876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85pt;height:63.65pt" coordorigin="7510,12" coordsize="1177,1273"/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8"/>
        </w:rPr>
        <w:t>./</w:t>
      </w:r>
    </w:p>
    <w:p>
      <w:pPr>
        <w:pStyle w:val="Normal"/>
        <w:ind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4" wp14:anchorId="48DC9B3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960" cy="851535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6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85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0" b="0"/>
            <wp:wrapTight wrapText="bothSides">
              <wp:wrapPolygon edited="0">
                <wp:start x="-35" y="0"/>
                <wp:lineTo x="-35" y="21120"/>
                <wp:lineTo x="21499" y="21120"/>
                <wp:lineTo x="21499" y="0"/>
                <wp:lineTo x="-35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697" r="0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72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7"/>
        <w:gridCol w:w="1054"/>
        <w:gridCol w:w="1755"/>
        <w:gridCol w:w="1598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color w:val="FFFFFF"/>
              </w:rPr>
            </w:r>
          </w:p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 xml:space="preserve">Prepared. By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bCs w:val="false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Aditya Mewara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ind w:hanging="0"/>
        <w:rPr>
          <w:rFonts w:ascii="Arial" w:hAnsi="Arial" w:cs="Arial"/>
          <w:b/>
          <w:b/>
          <w:bCs/>
          <w:sz w:val="32"/>
          <w:szCs w:val="24"/>
        </w:rPr>
      </w:pPr>
      <w:r>
        <w:rPr>
          <w:rStyle w:val="Strong"/>
          <w:rFonts w:cs="Arial" w:ascii="Arial" w:hAnsi="Arial"/>
          <w:sz w:val="32"/>
        </w:rPr>
        <w:t>Document History</w:t>
      </w:r>
    </w:p>
    <w:p>
      <w:pPr>
        <w:pStyle w:val="Normal"/>
        <w:ind w:left="360" w:firstLine="360"/>
        <w:rPr>
          <w:rStyle w:val="Strong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left" w:pos="880" w:leader="none"/>
              <w:tab w:val="right" w:pos="10160" w:leader="dot"/>
            </w:tabs>
            <w:rPr>
              <w:rFonts w:eastAsia="" w:cs="Tunga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8326545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Tunga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en-IN" w:eastAsia="en-IN" w:bidi="ar-SA"/>
              </w:rPr>
              <w:tab/>
            </w:r>
            <w:r>
              <w:rPr>
                <w:rStyle w:val="IndexLink"/>
              </w:rPr>
              <w:t>WHAT DO YOU MEAN BY KERNEL?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_Toc68326545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2" w:name="_Toc68326545"/>
      <w:r>
        <w:rPr>
          <w:sz w:val="32"/>
          <w:szCs w:val="32"/>
        </w:rPr>
        <w:t>WHAT DO YOU MEAN BY KERNEL?</w:t>
      </w:r>
      <w:bookmarkEnd w:id="2"/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kernel is the central part of an operating system. It manages the operations of the computer and the hardware, most notably memory and CPU time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decides which process should be allocated to processor to execute and which process should be kept in main memory to execute.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There are three types of kernels: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 monolithic kernel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one of types of kernel where all operating system services operate in kernel space. It has dependencies between systems components. It has huge lines of code which is complex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>
      <w:pPr>
        <w:pStyle w:val="ListParagraph"/>
        <w:ind w:left="1512" w:firstLine="648"/>
        <w:rPr>
          <w:sz w:val="24"/>
          <w:szCs w:val="24"/>
        </w:rPr>
      </w:pPr>
      <w:r>
        <w:rPr>
          <w:sz w:val="24"/>
          <w:szCs w:val="24"/>
        </w:rPr>
        <w:t>It has good performance.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Disadvantage</w:t>
      </w:r>
    </w:p>
    <w:p>
      <w:pPr>
        <w:pStyle w:val="ListParagraph"/>
        <w:ind w:left="1512" w:firstLine="648"/>
        <w:rPr>
          <w:sz w:val="24"/>
          <w:szCs w:val="24"/>
        </w:rPr>
      </w:pPr>
      <w:r>
        <w:rPr>
          <w:sz w:val="24"/>
          <w:szCs w:val="24"/>
        </w:rPr>
        <w:t>It has dependencies between system component and lines of code in millions.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 micro kernel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kernel types which has minimalist approach. It has virtual memory and thread scheduling. It is more stable with less services in kernel space. It puts rest in user space.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Advantage </w:t>
      </w:r>
    </w:p>
    <w:p>
      <w:pPr>
        <w:pStyle w:val="ListParagraph"/>
        <w:ind w:left="1512" w:firstLine="648"/>
        <w:rPr>
          <w:sz w:val="24"/>
          <w:szCs w:val="24"/>
        </w:rPr>
      </w:pPr>
      <w:r>
        <w:rPr>
          <w:sz w:val="24"/>
          <w:szCs w:val="24"/>
        </w:rPr>
        <w:t>It is more stable.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Disadvantage</w:t>
      </w:r>
    </w:p>
    <w:p>
      <w:pPr>
        <w:pStyle w:val="Normal"/>
        <w:ind w:left="1512" w:firstLine="648"/>
        <w:rPr>
          <w:sz w:val="24"/>
          <w:szCs w:val="24"/>
        </w:rPr>
      </w:pPr>
      <w:r>
        <w:rPr>
          <w:sz w:val="24"/>
          <w:szCs w:val="24"/>
        </w:rPr>
        <w:t>There are lots of system calls and context switches.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Hybrid Kernel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the combination of both monolithic kernel and microkernel. It has speed and design of monolithic kernel and modularity and stability of microkernel.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Advantage </w:t>
      </w:r>
    </w:p>
    <w:p>
      <w:pPr>
        <w:pStyle w:val="ListParagraph"/>
        <w:ind w:left="1512" w:firstLine="648"/>
        <w:rPr>
          <w:sz w:val="24"/>
          <w:szCs w:val="24"/>
        </w:rPr>
      </w:pPr>
      <w:r>
        <w:rPr>
          <w:sz w:val="24"/>
          <w:szCs w:val="24"/>
        </w:rPr>
        <w:t>It combines both monolithic kernel and microkernel.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Disadvantage </w:t>
      </w:r>
    </w:p>
    <w:p>
      <w:pPr>
        <w:pStyle w:val="ListParagraph"/>
        <w:ind w:left="1512" w:firstLine="648"/>
        <w:rPr>
          <w:sz w:val="24"/>
          <w:szCs w:val="24"/>
        </w:rPr>
      </w:pPr>
      <w:r>
        <w:rPr>
          <w:sz w:val="24"/>
          <w:szCs w:val="24"/>
        </w:rPr>
        <w:t>It is still similar to monolithic kernel.</w:t>
      </w:r>
    </w:p>
    <w:p>
      <w:pPr>
        <w:pStyle w:val="ListParagraph"/>
        <w:ind w:left="1512" w:firstLine="648"/>
        <w:rPr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1"/>
        </w:numPr>
        <w:ind w:hanging="0"/>
        <w:rPr>
          <w:sz w:val="32"/>
          <w:szCs w:val="32"/>
        </w:rPr>
      </w:pPr>
      <w:r>
        <w:rPr>
          <w:sz w:val="32"/>
          <w:szCs w:val="32"/>
        </w:rPr>
        <w:t xml:space="preserve">WHAT DO YOU MEAN BY </w:t>
      </w:r>
      <w:r>
        <w:rPr>
          <w:sz w:val="32"/>
          <w:szCs w:val="32"/>
        </w:rPr>
        <w:t>MODULES</w:t>
      </w:r>
      <w:r>
        <w:rPr>
          <w:sz w:val="32"/>
          <w:szCs w:val="32"/>
        </w:rPr>
        <w:t>?</w:t>
      </w:r>
    </w:p>
    <w:p>
      <w:pPr>
        <w:pStyle w:val="Normal"/>
        <w:numPr>
          <w:ilvl w:val="0"/>
          <w:numId w:val="12"/>
        </w:numPr>
        <w:rPr/>
      </w:pPr>
      <w:r>
        <w:rPr>
          <w:b/>
          <w:sz w:val="24"/>
          <w:szCs w:val="24"/>
        </w:rPr>
        <w:t>Modules are</w:t>
      </w:r>
      <w:r>
        <w:rPr>
          <w:sz w:val="24"/>
          <w:szCs w:val="24"/>
        </w:rPr>
        <w:t xml:space="preserve"> pieces of code that </w:t>
      </w:r>
      <w:r>
        <w:rPr>
          <w:b/>
          <w:sz w:val="24"/>
          <w:szCs w:val="24"/>
        </w:rPr>
        <w:t>can</w:t>
      </w:r>
      <w:r>
        <w:rPr>
          <w:sz w:val="24"/>
          <w:szCs w:val="24"/>
        </w:rPr>
        <w:t xml:space="preserve"> be loaded and unloaded into the </w:t>
      </w:r>
      <w:r>
        <w:rPr>
          <w:b/>
          <w:sz w:val="24"/>
          <w:szCs w:val="24"/>
        </w:rPr>
        <w:t>kernel</w:t>
      </w:r>
      <w:r>
        <w:rPr>
          <w:sz w:val="24"/>
          <w:szCs w:val="24"/>
        </w:rPr>
        <w:t xml:space="preserve"> upon demand. </w:t>
      </w:r>
    </w:p>
    <w:p>
      <w:pPr>
        <w:pStyle w:val="Normal"/>
        <w:numPr>
          <w:ilvl w:val="0"/>
          <w:numId w:val="12"/>
        </w:numPr>
        <w:rPr/>
      </w:pPr>
      <w:r>
        <w:rPr>
          <w:sz w:val="24"/>
          <w:szCs w:val="24"/>
        </w:rPr>
        <w:t>They extend the functionality of the kernel without the need to reboot the system.</w:t>
      </w:r>
    </w:p>
    <w:p>
      <w:pPr>
        <w:pStyle w:val="Normal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sz w:val="24"/>
          <w:szCs w:val="24"/>
        </w:rPr>
        <w:t>The kernel consists of a set of kernel modules that interact with each other, each performing a specific function. Some kernel modules perform software functions exclusively, while others (such as device drivers) control the operation of system hardware components.</w:t>
      </w:r>
    </w:p>
    <w:p>
      <w:pPr>
        <w:pStyle w:val="Normal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rFonts w:ascii="Cambria" w:hAnsi="Cambria" w:asciiTheme="majorHAnsi" w:hAnsiTheme="majorHAnsi"/>
          <w:b/>
          <w:sz w:val="32"/>
          <w:szCs w:val="32"/>
        </w:rPr>
        <w:t>Activity</w:t>
      </w:r>
      <w:r>
        <w:rPr>
          <w:b/>
          <w:sz w:val="32"/>
          <w:szCs w:val="32"/>
        </w:rPr>
        <w:t xml:space="preserve"> QEMU installation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QEMU is a generic and open source machine emulator and virtualizer.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QEMU is used to emulate devices and certain privileged instructions and requires either the KQEMU or KVM kernel modules and the host operating system</w:t>
      </w:r>
    </w:p>
    <w:p>
      <w:pPr>
        <w:pStyle w:val="ListParagraph"/>
        <w:ind w:left="151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Installing QEMU on ARM based architecture</w:t>
      </w:r>
    </w:p>
    <w:p>
      <w:pPr>
        <w:pStyle w:val="ListParagraph"/>
        <w:numPr>
          <w:ilvl w:val="1"/>
          <w:numId w:val="4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sudo apt install qemu-system-arm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>Running QEMU by ZImage and vexpress dtb file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/>
        <w:t>qemu-system-arm -M vexpress-a9 -m 1024 -serial stdio \ -kernel zImage -dtb vexpress-v2p-ca9.dtb \ -sd rootfs.img -append "console=ttyAMA0 root=/dev/mmcblk0 rw"</w:t>
      </w:r>
      <w:r>
        <w:rPr>
          <w:b/>
          <w:sz w:val="24"/>
          <w:szCs w:val="24"/>
        </w:rPr>
        <w:t xml:space="preserve"> </w:t>
      </w:r>
    </w:p>
    <w:p>
      <w:pPr>
        <w:pStyle w:val="ListParagraph"/>
        <w:ind w:left="223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Activity TOOLCHAIN Installation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Installing soft load on ARM Architecture</w:t>
      </w:r>
    </w:p>
    <w:p>
      <w:pPr>
        <w:pStyle w:val="ListParagraph"/>
        <w:ind w:left="360" w:hanging="0"/>
        <w:rPr/>
      </w:pPr>
      <w:r>
        <w:rPr/>
        <w:t>sudo apt install gcc-arm-linux-gnueabi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Download Kernel Source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Downloading from linux tar.xz from the source and extract it in a new folder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And then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Obtain the zImage and vexpress dtb file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Linux Commands:</w:t>
      </w:r>
    </w:p>
    <w:p>
      <w:pPr>
        <w:pStyle w:val="ListParagraph"/>
        <w:ind w:left="360" w:firstLine="360"/>
        <w:rPr>
          <w:b/>
          <w:b/>
          <w:sz w:val="32"/>
          <w:szCs w:val="32"/>
        </w:rPr>
      </w:pPr>
      <w:r>
        <w:rPr/>
        <w:t>make ARCH=arm mrproper</w:t>
      </w:r>
      <w:r>
        <w:rPr>
          <w:b/>
          <w:sz w:val="32"/>
          <w:szCs w:val="32"/>
        </w:rPr>
        <w:t xml:space="preserve"> </w:t>
      </w:r>
    </w:p>
    <w:p>
      <w:pPr>
        <w:pStyle w:val="ListParagraph"/>
        <w:ind w:left="360" w:firstLine="360"/>
        <w:rPr/>
      </w:pPr>
      <w:r>
        <w:rPr/>
        <w:t xml:space="preserve">make ARCH=arm vexpress_defconfig </w:t>
      </w:r>
    </w:p>
    <w:p>
      <w:pPr>
        <w:pStyle w:val="ListParagraph"/>
        <w:ind w:left="360"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Building Kernel Modules:</w:t>
      </w:r>
    </w:p>
    <w:p>
      <w:pPr>
        <w:pStyle w:val="ListParagraph"/>
        <w:numPr>
          <w:ilvl w:val="1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Simple Hello Module: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Step 1 : Building the hello.c file and writing the contents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Step 2:  make file and writing the contents ( </w:t>
      </w:r>
      <w:r>
        <w:rPr/>
        <w:t>obj-m += hello.o 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Cross compile using make 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>make –C ${KSRC} M=${PWD} modules ARCH=arm, CROSS_COMPILE=arm-linux-gnueabi-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testing on target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>sudo mount –o loop,rw,sync rootfs.img /mnt/rootfs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>sudo cp hello.ko /mnt/rootfs/home/root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>sudo umount /mnt/rootfs</w:t>
      </w:r>
    </w:p>
    <w:p>
      <w:pPr>
        <w:pStyle w:val="ListParagraph"/>
        <w:numPr>
          <w:ilvl w:val="1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Simple hello Module with init and exit function</w:t>
      </w:r>
    </w:p>
    <w:p>
      <w:pPr>
        <w:pStyle w:val="ListParagraph"/>
        <w:numPr>
          <w:ilvl w:val="0"/>
          <w:numId w:val="6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Building the hello.c file and writing the contents</w:t>
      </w:r>
    </w:p>
    <w:p>
      <w:pPr>
        <w:pStyle w:val="ListParagraph"/>
        <w:numPr>
          <w:ilvl w:val="0"/>
          <w:numId w:val="6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make file and writing the contents</w:t>
      </w:r>
    </w:p>
    <w:p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/>
        <w:t xml:space="preserve">obj-m += hello.o </w:t>
      </w:r>
    </w:p>
    <w:p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/>
        <w:t>KSRC = (where you have linux tar.xz location)</w:t>
      </w:r>
    </w:p>
    <w:p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/>
        <w:t xml:space="preserve"> </w:t>
      </w:r>
      <w:r>
        <w:rPr/>
        <w:t>all: make –C ${KSRC} M=${PWD} modules</w:t>
      </w:r>
    </w:p>
    <w:p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/>
        <w:t xml:space="preserve"> </w:t>
      </w:r>
      <w:r>
        <w:rPr/>
        <w:t>clean: make –C ${KSRC} M=${PWD} clean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Cross compile using make command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Testing on the target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Hello module with parameters </w:t>
      </w:r>
    </w:p>
    <w:p>
      <w:pPr>
        <w:pStyle w:val="ListParagraph"/>
        <w:numPr>
          <w:ilvl w:val="0"/>
          <w:numId w:val="8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Building the hello.c file and writing the contents</w:t>
      </w:r>
    </w:p>
    <w:p>
      <w:pPr>
        <w:pStyle w:val="ListParagraph"/>
        <w:numPr>
          <w:ilvl w:val="0"/>
          <w:numId w:val="7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The contents added to be are:</w:t>
      </w:r>
    </w:p>
    <w:p>
      <w:pPr>
        <w:pStyle w:val="ListParagraph"/>
        <w:numPr>
          <w:ilvl w:val="0"/>
          <w:numId w:val="7"/>
        </w:numPr>
        <w:rPr>
          <w:b/>
          <w:b/>
          <w:sz w:val="24"/>
          <w:szCs w:val="24"/>
        </w:rPr>
      </w:pPr>
      <w:r>
        <w:rPr/>
        <w:t xml:space="preserve">int ndevices=1 </w:t>
      </w:r>
    </w:p>
    <w:p>
      <w:pPr>
        <w:pStyle w:val="ListParagraph"/>
        <w:numPr>
          <w:ilvl w:val="0"/>
          <w:numId w:val="7"/>
        </w:numPr>
        <w:rPr>
          <w:b/>
          <w:b/>
          <w:sz w:val="24"/>
          <w:szCs w:val="24"/>
        </w:rPr>
      </w:pPr>
      <w:r>
        <w:rPr/>
        <w:t>module_param(ndevices,int,S_IRUGO);</w:t>
      </w:r>
    </w:p>
    <w:p>
      <w:pPr>
        <w:pStyle w:val="ListParagraph"/>
        <w:numPr>
          <w:ilvl w:val="0"/>
          <w:numId w:val="7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make file and writing the contents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 file and writing the contents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Now in host i.e QEMU pass the arguments like insmod ndevices = 5 or by default it will be 1</w:t>
      </w:r>
    </w:p>
    <w:p>
      <w:pPr>
        <w:pStyle w:val="ListParagraph"/>
        <w:numPr>
          <w:ilvl w:val="0"/>
          <w:numId w:val="0"/>
        </w:numPr>
        <w:ind w:left="144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  <w:lang w:bidi="en-US"/>
        </w:rPr>
        <w:t>Module Dependency simple</w:t>
      </w:r>
    </w:p>
    <w:p>
      <w:pPr>
        <w:pStyle w:val="ListParagraph"/>
        <w:numPr>
          <w:ilvl w:val="0"/>
          <w:numId w:val="10"/>
        </w:numPr>
        <w:rPr>
          <w:b/>
          <w:b/>
          <w:sz w:val="24"/>
          <w:szCs w:val="24"/>
        </w:rPr>
      </w:pPr>
      <w:bookmarkStart w:id="3" w:name="_Toc513545819"/>
      <w:bookmarkStart w:id="4" w:name="_Toc311197302"/>
      <w:bookmarkStart w:id="5" w:name="_Toc229764175"/>
      <w:bookmarkStart w:id="6" w:name="_Toc229759047"/>
      <w:bookmarkEnd w:id="3"/>
      <w:bookmarkEnd w:id="4"/>
      <w:bookmarkEnd w:id="5"/>
      <w:bookmarkEnd w:id="6"/>
      <w:r>
        <w:rPr>
          <w:sz w:val="24"/>
          <w:szCs w:val="24"/>
        </w:rPr>
        <w:t>Building the hello.c file and writing the contents</w:t>
      </w:r>
    </w:p>
    <w:p>
      <w:pPr>
        <w:pStyle w:val="ListParagraph"/>
        <w:numPr>
          <w:ilvl w:val="2"/>
          <w:numId w:val="10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The contents added to be are :</w:t>
      </w:r>
    </w:p>
    <w:p>
      <w:pPr>
        <w:pStyle w:val="ListParagraph"/>
        <w:numPr>
          <w:ilvl w:val="2"/>
          <w:numId w:val="10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The functions and variable are present in the hello.c file</w:t>
      </w:r>
    </w:p>
    <w:p>
      <w:pPr>
        <w:pStyle w:val="ListParagraph"/>
        <w:numPr>
          <w:ilvl w:val="2"/>
          <w:numId w:val="10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EXPORT_SYMBOL_GPL(xvar);</w:t>
      </w:r>
    </w:p>
    <w:p>
      <w:pPr>
        <w:pStyle w:val="ListParagraph"/>
        <w:numPr>
          <w:ilvl w:val="2"/>
          <w:numId w:val="10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EXPORT_SYMBOL_GPL(sayHello); </w:t>
      </w:r>
    </w:p>
    <w:p>
      <w:pPr>
        <w:pStyle w:val="ListParagraph"/>
        <w:numPr>
          <w:ilvl w:val="2"/>
          <w:numId w:val="10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make file and writing the contents </w:t>
      </w:r>
    </w:p>
    <w:p>
      <w:pPr>
        <w:pStyle w:val="Normal"/>
        <w:numPr>
          <w:ilvl w:val="3"/>
          <w:numId w:val="10"/>
        </w:numPr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spacing w:val="0"/>
          <w:sz w:val="24"/>
          <w:szCs w:val="24"/>
        </w:rPr>
        <w:t>obj-m += simple.o</w:t>
        <w:br/>
        <w:t>all:</w:t>
        <w:br/>
        <w:tab/>
        <w:tab/>
        <w:t>make -C /home/user/eworkspace/kernel_ws/ksrc M=${PWD} modules ARCH=arm CROSS_COMPILE=arm-linux-gnueabi-</w:t>
        <w:br/>
        <w:t>clean:</w:t>
        <w:br/>
        <w:tab/>
        <w:tab/>
        <w:t xml:space="preserve">make -C /home/user/eworkspace/kernel_ws/ksrc M=${PWD} modules ARCH=arm CROSS_COMPILE=arm-linux-gnueabi- </w:t>
      </w:r>
    </w:p>
    <w:p>
      <w:pPr>
        <w:pStyle w:val="ListParagraph"/>
        <w:numPr>
          <w:ilvl w:val="3"/>
          <w:numId w:val="10"/>
        </w:numPr>
        <w:rPr>
          <w:b/>
          <w:b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 open </w:t>
      </w:r>
      <w:r>
        <w:rPr>
          <w:sz w:val="24"/>
          <w:szCs w:val="24"/>
        </w:rPr>
        <w:t>the emulation using tempboot location</w:t>
      </w:r>
    </w:p>
    <w:p>
      <w:pPr>
        <w:pStyle w:val="ListParagraph"/>
        <w:numPr>
          <w:ilvl w:val="3"/>
          <w:numId w:val="10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run command to print the contents insmod (.ko) file</w:t>
      </w:r>
    </w:p>
    <w:p>
      <w:pPr>
        <w:pStyle w:val="ListParagraph"/>
        <w:numPr>
          <w:ilvl w:val="3"/>
          <w:numId w:val="10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dmesg will display the contents of the file </w:t>
      </w:r>
      <w:r>
        <w:rPr>
          <w:sz w:val="24"/>
          <w:szCs w:val="24"/>
        </w:rPr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40" w:leader="none"/>
        </w:tabs>
        <w:spacing w:before="240" w:after="80"/>
        <w:rPr>
          <w:b/>
          <w:b/>
          <w:sz w:val="32"/>
          <w:szCs w:val="32"/>
        </w:rPr>
      </w:pPr>
      <w:r>
        <w:rPr>
          <w:b/>
          <w:sz w:val="32"/>
          <w:szCs w:val="32"/>
          <w:lang w:bidi="en-US"/>
        </w:rPr>
        <w:t>Module Dependency sample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40" w:leader="none"/>
        </w:tabs>
        <w:spacing w:before="240" w:after="80"/>
        <w:rPr>
          <w:b/>
          <w:b/>
          <w:sz w:val="24"/>
          <w:szCs w:val="24"/>
        </w:rPr>
      </w:pPr>
      <w:r>
        <w:rPr>
          <w:sz w:val="24"/>
          <w:szCs w:val="24"/>
        </w:rPr>
        <w:t>Building the hello.c file and writing the contents</w:t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540" w:leader="none"/>
        </w:tabs>
        <w:spacing w:before="126" w:after="0"/>
        <w:rPr>
          <w:b/>
          <w:b/>
          <w:sz w:val="24"/>
          <w:szCs w:val="24"/>
        </w:rPr>
      </w:pPr>
      <w:r>
        <w:rPr>
          <w:sz w:val="24"/>
          <w:szCs w:val="24"/>
        </w:rPr>
        <w:t>The contents are added to be are apart from simple</w:t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540" w:leader="none"/>
        </w:tabs>
        <w:spacing w:before="126" w:after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extern int xvar;</w:t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540" w:leader="none"/>
        </w:tabs>
        <w:spacing w:before="126" w:after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extern void sayHello(void);</w:t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540" w:leader="none"/>
        </w:tabs>
        <w:spacing w:before="126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Then after importing the module from simple we can use the functions defined in the simple module by printing in the sample module</w:t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540" w:leader="none"/>
        </w:tabs>
        <w:spacing w:before="126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We need to first run the simple module and then sample module so that we can use the functions present in the simple  module </w:t>
      </w:r>
    </w:p>
    <w:sectPr>
      <w:headerReference w:type="default" r:id="rId4"/>
      <w:footerReference w:type="default" r:id="rId5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egoe UI">
    <w:altName w:val="system-ui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9"/>
      <w:gridCol w:w="5130"/>
      <w:gridCol w:w="1639"/>
    </w:tblGrid>
    <w:tr>
      <w:trPr/>
      <w:tc>
        <w:tcPr>
          <w:tcW w:w="3959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462071707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6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7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2807"/>
    </w:tblGrid>
    <w:tr>
      <w:trPr/>
      <w:tc>
        <w:tcPr>
          <w:tcW w:w="6768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>Learning Report – Kernel Programming</w:t>
          </w:r>
        </w:p>
      </w:tc>
      <w:tc>
        <w:tcPr>
          <w:tcW w:w="2807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695"/>
        </w:tabs>
        <w:ind w:left="16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55"/>
        </w:tabs>
        <w:ind w:left="20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"/>
      <w:lvlJc w:val="left"/>
      <w:pPr>
        <w:tabs>
          <w:tab w:val="num" w:pos="2415"/>
        </w:tabs>
        <w:ind w:left="24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35"/>
        </w:tabs>
        <w:ind w:left="31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95"/>
        </w:tabs>
        <w:ind w:left="34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15"/>
        </w:tabs>
        <w:ind w:left="42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75"/>
        </w:tabs>
        <w:ind w:left="4575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4d"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<Relationship Id="rId16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31CC"/>
    <w:rsid w:val="0072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A483EEDD36421A8C3E4576CF6C15D7">
    <w:name w:val="14A483EEDD36421A8C3E4576CF6C15D7"/>
    <w:rsid w:val="007231CC"/>
  </w:style>
  <w:style w:type="paragraph" w:customStyle="1" w:styleId="720C3F85D4D34F74B1D691A0192A276C">
    <w:name w:val="720C3F85D4D34F74B1D691A0192A276C"/>
    <w:rsid w:val="007231CC"/>
  </w:style>
  <w:style w:type="paragraph" w:customStyle="1" w:styleId="1C08378F8CF24353A1BE2E00274B4729">
    <w:name w:val="1C08378F8CF24353A1BE2E00274B4729"/>
    <w:rsid w:val="007231CC"/>
  </w:style>
  <w:style w:type="paragraph" w:customStyle="1" w:styleId="FABDA954AE6F47258BF1A7CBB53E38D8">
    <w:name w:val="FABDA954AE6F47258BF1A7CBB53E38D8"/>
    <w:rsid w:val="007231CC"/>
  </w:style>
  <w:style w:type="paragraph" w:customStyle="1" w:styleId="C1737DE6295444EA8550E335F532D4E1">
    <w:name w:val="C1737DE6295444EA8550E335F532D4E1"/>
    <w:rsid w:val="007231CC"/>
  </w:style>
  <w:style w:type="paragraph" w:customStyle="1" w:styleId="54FF3DB0FFAC4A2AB3A25BD87F00588D">
    <w:name w:val="54FF3DB0FFAC4A2AB3A25BD87F00588D"/>
    <w:rsid w:val="00723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9F536A8-4A53-4A11-A7BB-4332A00FDD1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C77B872-3CAD-48FF-B9B3-7F1F57840B7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919</TotalTime>
  <Application>LibreOffice/6.4.6.2$Linux_X86_64 LibreOffice_project/40$Build-2</Application>
  <Pages>7</Pages>
  <Words>847</Words>
  <Characters>4378</Characters>
  <CharactersWithSpaces>5114</CharactersWithSpaces>
  <Paragraphs>111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2021-04-03T12:02:53Z</dcterms:modified>
  <cp:revision>35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