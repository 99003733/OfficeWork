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D90D6C7" w:rsidR="00311224" w:rsidRPr="00F40045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Learning Report –  Kernel Programming</w:t>
                            </w:r>
                          </w:p>
                          <w:p w14:paraId="48DC9B5C" w14:textId="77777777" w:rsidR="00311224" w:rsidRPr="00F40045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311224" w:rsidRPr="00F40045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528E9C0A" w:rsidR="00311224" w:rsidRPr="00F40045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311224" w:rsidRPr="00F40045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311224" w:rsidRPr="00417AA7" w:rsidRDefault="00311224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D90D6C7" w:rsidR="00311224" w:rsidRPr="00F40045" w:rsidRDefault="00311224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Learning Report –  Kernel Programming</w:t>
                      </w:r>
                    </w:p>
                    <w:p w14:paraId="48DC9B5C" w14:textId="77777777" w:rsidR="00311224" w:rsidRPr="00F40045" w:rsidRDefault="0031122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311224" w:rsidRPr="00F40045" w:rsidRDefault="0031122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528E9C0A" w:rsidR="00311224" w:rsidRPr="00F40045" w:rsidRDefault="0031122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311224" w:rsidRPr="00F40045" w:rsidRDefault="0031122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311224" w:rsidRPr="00417AA7" w:rsidRDefault="00311224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7614B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5E46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311224" w:rsidRDefault="00311224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311224" w:rsidRDefault="00311224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311224" w:rsidRDefault="00311224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311224" w:rsidRPr="00DB5DE8" w:rsidRDefault="00311224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311224" w:rsidRPr="000F4649" w:rsidRDefault="00311224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311224" w:rsidRPr="000F4649" w:rsidRDefault="00311224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311224" w:rsidRDefault="00311224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311224" w:rsidRDefault="00311224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311224" w:rsidRDefault="00311224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311224" w:rsidRDefault="00311224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311224" w:rsidRDefault="00311224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311224" w:rsidRDefault="00311224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311224" w:rsidRDefault="00311224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311224" w:rsidRDefault="00311224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311224" w:rsidRPr="00DB5DE8" w:rsidRDefault="00311224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311224" w:rsidRPr="000F4649" w:rsidRDefault="00311224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311224" w:rsidRPr="000F4649" w:rsidRDefault="00311224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311224" w:rsidRDefault="00311224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311224" w:rsidRDefault="00311224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311224" w:rsidRDefault="00311224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311224" w:rsidRDefault="00311224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311224" w:rsidRDefault="00311224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63906835" w14:textId="77777777" w:rsidR="004F6F5C" w:rsidRDefault="004F6F5C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</w:p>
          <w:p w14:paraId="48DC9A52" w14:textId="1A8E639E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594157F1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085B52E9" w:rsidR="001B4CE7" w:rsidRPr="007B3ACD" w:rsidRDefault="00CE274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Aditya Mewara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3F3B3A44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5E371712" w14:textId="262AB898" w:rsidR="009B746D" w:rsidRDefault="009B746D" w:rsidP="009B746D"/>
    <w:p w14:paraId="4FF8535E" w14:textId="4AC2C38F" w:rsidR="009B746D" w:rsidRDefault="009B746D" w:rsidP="009B746D"/>
    <w:p w14:paraId="2CD51ECA" w14:textId="00A44D50" w:rsidR="009B746D" w:rsidRDefault="009B746D" w:rsidP="009B746D"/>
    <w:p w14:paraId="3A36A9B0" w14:textId="0E788B6D" w:rsidR="009B746D" w:rsidRDefault="009B746D" w:rsidP="009B746D"/>
    <w:p w14:paraId="41898AB2" w14:textId="6031E277" w:rsidR="009B746D" w:rsidRDefault="009B746D" w:rsidP="009B746D"/>
    <w:p w14:paraId="74C9CFBC" w14:textId="421E6498" w:rsidR="009B746D" w:rsidRDefault="009B746D" w:rsidP="009B746D"/>
    <w:p w14:paraId="2305E360" w14:textId="6CCC64CD" w:rsidR="009B746D" w:rsidRDefault="009B746D" w:rsidP="009B746D"/>
    <w:p w14:paraId="7843FD89" w14:textId="790B77D5" w:rsidR="009B746D" w:rsidRDefault="009B746D" w:rsidP="009B746D"/>
    <w:p w14:paraId="48012BD3" w14:textId="31347282" w:rsidR="009B746D" w:rsidRDefault="009B746D" w:rsidP="009B746D"/>
    <w:p w14:paraId="4419AFDB" w14:textId="14557358" w:rsidR="009B746D" w:rsidRDefault="009B746D" w:rsidP="009B746D"/>
    <w:p w14:paraId="2D36A174" w14:textId="7261654A" w:rsidR="009B746D" w:rsidRDefault="009B746D" w:rsidP="009B746D"/>
    <w:p w14:paraId="1D77B0DC" w14:textId="6F59B20A" w:rsidR="009B746D" w:rsidRDefault="009B746D" w:rsidP="009B746D"/>
    <w:p w14:paraId="5F1019F3" w14:textId="3349A616" w:rsidR="009B746D" w:rsidRDefault="009B746D" w:rsidP="009B746D"/>
    <w:p w14:paraId="2B756CF0" w14:textId="0727DFF2" w:rsidR="009B746D" w:rsidRDefault="009B746D" w:rsidP="009B746D"/>
    <w:p w14:paraId="1FC6FFA3" w14:textId="7657E0C8" w:rsidR="009B746D" w:rsidRDefault="009B746D" w:rsidP="009B746D"/>
    <w:p w14:paraId="24574049" w14:textId="62BA41F6" w:rsidR="009B746D" w:rsidRDefault="009B746D" w:rsidP="009B746D"/>
    <w:p w14:paraId="1E815389" w14:textId="30DD0A7B" w:rsidR="009B746D" w:rsidRDefault="009B746D" w:rsidP="009B746D"/>
    <w:p w14:paraId="2AE7D9E4" w14:textId="01C2BF15" w:rsidR="009B746D" w:rsidRDefault="009B746D" w:rsidP="009B746D"/>
    <w:p w14:paraId="27293969" w14:textId="462FE385" w:rsidR="009B746D" w:rsidRDefault="009B746D" w:rsidP="009B746D"/>
    <w:p w14:paraId="363850FD" w14:textId="3AA0D898" w:rsidR="009B746D" w:rsidRDefault="009B746D" w:rsidP="009B746D"/>
    <w:p w14:paraId="47A21430" w14:textId="5DE20513" w:rsidR="009B746D" w:rsidRDefault="009B746D" w:rsidP="009B746D"/>
    <w:p w14:paraId="45BDA932" w14:textId="2AC91F62" w:rsidR="009B746D" w:rsidRDefault="009B746D" w:rsidP="009B746D">
      <w:pPr>
        <w:ind w:firstLine="0"/>
      </w:pPr>
    </w:p>
    <w:sdt>
      <w:sdtPr>
        <w:id w:val="-843324254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sz w:val="22"/>
          <w:szCs w:val="22"/>
        </w:rPr>
      </w:sdtEndPr>
      <w:sdtContent>
        <w:p w14:paraId="29B63C9E" w14:textId="1EEF8C17" w:rsidR="0028175A" w:rsidRDefault="0028175A">
          <w:pPr>
            <w:pStyle w:val="TOCHeading"/>
          </w:pPr>
          <w:r>
            <w:t>Table of Contents</w:t>
          </w:r>
        </w:p>
        <w:p w14:paraId="49F340E2" w14:textId="7D8455BB" w:rsidR="0028175A" w:rsidRDefault="0028175A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26545" w:history="1">
            <w:r w:rsidRPr="00205E2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205E20">
              <w:rPr>
                <w:rStyle w:val="Hyperlink"/>
                <w:noProof/>
              </w:rPr>
              <w:t>WHAT DO YOU MEAN BY KERNEL?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42C1" w14:textId="7D052898" w:rsidR="0028175A" w:rsidRDefault="0028175A">
          <w:r>
            <w:rPr>
              <w:b/>
              <w:bCs/>
              <w:noProof/>
            </w:rPr>
            <w:fldChar w:fldCharType="end"/>
          </w:r>
        </w:p>
      </w:sdtContent>
    </w:sdt>
    <w:p w14:paraId="447DE1BB" w14:textId="0E593A32" w:rsidR="009B746D" w:rsidRDefault="009B746D" w:rsidP="009B746D">
      <w:bookmarkStart w:id="2" w:name="_GoBack"/>
      <w:bookmarkEnd w:id="2"/>
    </w:p>
    <w:p w14:paraId="101A3D80" w14:textId="01C00376" w:rsidR="009B746D" w:rsidRDefault="009B746D" w:rsidP="009B746D"/>
    <w:p w14:paraId="3E516F74" w14:textId="28DD3B5D" w:rsidR="009B746D" w:rsidRDefault="009B746D" w:rsidP="009B746D"/>
    <w:p w14:paraId="4A3B14A9" w14:textId="769FF6A8" w:rsidR="009B746D" w:rsidRDefault="009B746D" w:rsidP="009B746D"/>
    <w:p w14:paraId="71C67427" w14:textId="4EEA5DF9" w:rsidR="009B746D" w:rsidRDefault="009B746D" w:rsidP="009B746D"/>
    <w:p w14:paraId="1023FF5D" w14:textId="0B7006D3" w:rsidR="009B746D" w:rsidRDefault="009B746D" w:rsidP="009B746D"/>
    <w:p w14:paraId="63C274F6" w14:textId="72B0858F" w:rsidR="009B746D" w:rsidRDefault="009B746D" w:rsidP="009B746D"/>
    <w:p w14:paraId="7900A4D9" w14:textId="0AB79D86" w:rsidR="009B746D" w:rsidRDefault="009B746D" w:rsidP="009B746D"/>
    <w:p w14:paraId="4122C757" w14:textId="5AD5D9AE" w:rsidR="009B746D" w:rsidRDefault="009B746D" w:rsidP="009B746D"/>
    <w:p w14:paraId="590CC5F2" w14:textId="0F0396F8" w:rsidR="009B746D" w:rsidRDefault="009B746D" w:rsidP="009B746D"/>
    <w:p w14:paraId="17C3513B" w14:textId="2F64DF92" w:rsidR="009B746D" w:rsidRDefault="009B746D" w:rsidP="009B746D"/>
    <w:p w14:paraId="4BE1A7B3" w14:textId="60670013" w:rsidR="009B746D" w:rsidRDefault="009B746D" w:rsidP="009B746D"/>
    <w:p w14:paraId="6A7AB284" w14:textId="3E77C9BA" w:rsidR="009B746D" w:rsidRDefault="009B746D" w:rsidP="009B746D"/>
    <w:p w14:paraId="1482CAC7" w14:textId="77777777" w:rsidR="009B746D" w:rsidRPr="009B746D" w:rsidRDefault="009B746D" w:rsidP="009B746D"/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3A55FCEB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0FD4933F" w14:textId="4CB68E12" w:rsidR="004F6F5C" w:rsidRDefault="004F6F5C" w:rsidP="004F6F5C"/>
    <w:p w14:paraId="127534D0" w14:textId="742FF4DB" w:rsidR="004F6F5C" w:rsidRDefault="004F6F5C" w:rsidP="004F6F5C"/>
    <w:p w14:paraId="6ED15F48" w14:textId="393D0B82" w:rsidR="004F6F5C" w:rsidRPr="008D5E53" w:rsidRDefault="004F6F5C" w:rsidP="004F6F5C">
      <w:pPr>
        <w:pStyle w:val="Heading1"/>
        <w:numPr>
          <w:ilvl w:val="0"/>
          <w:numId w:val="13"/>
        </w:numPr>
        <w:rPr>
          <w:sz w:val="32"/>
          <w:szCs w:val="32"/>
        </w:rPr>
      </w:pPr>
      <w:bookmarkStart w:id="5" w:name="_Toc68326545"/>
      <w:r w:rsidRPr="008D5E53">
        <w:rPr>
          <w:sz w:val="32"/>
          <w:szCs w:val="32"/>
        </w:rPr>
        <w:lastRenderedPageBreak/>
        <w:t>WHAT DO YOU MEAN BY KERNEL?</w:t>
      </w:r>
      <w:bookmarkEnd w:id="5"/>
    </w:p>
    <w:p w14:paraId="1841E5F9" w14:textId="1532B378" w:rsidR="004F6F5C" w:rsidRPr="008D5E53" w:rsidRDefault="004F6F5C" w:rsidP="004F6F5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D5E53">
        <w:rPr>
          <w:sz w:val="24"/>
          <w:szCs w:val="24"/>
        </w:rPr>
        <w:t>A kernel is the central part of an operating system. It manages the operations of the computer and the hardware, most notably memory and CPU time</w:t>
      </w:r>
    </w:p>
    <w:p w14:paraId="332035D5" w14:textId="6BEB0C0A" w:rsidR="004F6F5C" w:rsidRPr="008D5E53" w:rsidRDefault="004F6F5C" w:rsidP="004F6F5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D5E53">
        <w:rPr>
          <w:sz w:val="24"/>
          <w:szCs w:val="24"/>
        </w:rPr>
        <w:t>It decides which process should be allocated to processor to execute and which process should be kept in main memory to execute.</w:t>
      </w:r>
    </w:p>
    <w:p w14:paraId="75BE04F1" w14:textId="20C3BC5E" w:rsidR="004F6F5C" w:rsidRPr="008D5E53" w:rsidRDefault="009E2EDE" w:rsidP="004F6F5C">
      <w:pPr>
        <w:rPr>
          <w:b/>
          <w:sz w:val="28"/>
          <w:szCs w:val="28"/>
        </w:rPr>
      </w:pPr>
      <w:r w:rsidRPr="008D5E53">
        <w:rPr>
          <w:b/>
          <w:sz w:val="28"/>
          <w:szCs w:val="28"/>
        </w:rPr>
        <w:t>There are three</w:t>
      </w:r>
      <w:r w:rsidR="004F6F5C" w:rsidRPr="008D5E53">
        <w:rPr>
          <w:b/>
          <w:sz w:val="28"/>
          <w:szCs w:val="28"/>
        </w:rPr>
        <w:t xml:space="preserve"> types of kernels:</w:t>
      </w:r>
    </w:p>
    <w:p w14:paraId="7BB9BEC6" w14:textId="2236AFB9" w:rsidR="004F6F5C" w:rsidRPr="008D5E53" w:rsidRDefault="004F6F5C" w:rsidP="004F6F5C">
      <w:pPr>
        <w:pStyle w:val="ListParagraph"/>
        <w:numPr>
          <w:ilvl w:val="1"/>
          <w:numId w:val="13"/>
        </w:numPr>
        <w:rPr>
          <w:b/>
          <w:sz w:val="28"/>
          <w:szCs w:val="28"/>
        </w:rPr>
      </w:pPr>
      <w:r w:rsidRPr="008D5E53">
        <w:rPr>
          <w:b/>
          <w:sz w:val="28"/>
          <w:szCs w:val="28"/>
        </w:rPr>
        <w:t>A monolithic kernel</w:t>
      </w:r>
    </w:p>
    <w:p w14:paraId="332AAEC7" w14:textId="46FFF6E8" w:rsidR="004F6F5C" w:rsidRPr="008D5E53" w:rsidRDefault="004F6F5C" w:rsidP="004F6F5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5E53">
        <w:rPr>
          <w:sz w:val="24"/>
          <w:szCs w:val="24"/>
        </w:rPr>
        <w:t>It is one of types of kernel where all operating system services operate in kernel space. It has dependencies between systems components. It has huge lines of code which is complex</w:t>
      </w:r>
    </w:p>
    <w:p w14:paraId="25CF4ADC" w14:textId="68AAC852" w:rsidR="004F6F5C" w:rsidRPr="008D5E53" w:rsidRDefault="004F6F5C" w:rsidP="004F6F5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5E53">
        <w:rPr>
          <w:sz w:val="24"/>
          <w:szCs w:val="24"/>
        </w:rPr>
        <w:t>Advantage</w:t>
      </w:r>
    </w:p>
    <w:p w14:paraId="1C779126" w14:textId="77777777" w:rsidR="004F6F5C" w:rsidRPr="008D5E53" w:rsidRDefault="004F6F5C" w:rsidP="004F6F5C">
      <w:pPr>
        <w:pStyle w:val="ListParagraph"/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It has good performance.</w:t>
      </w:r>
    </w:p>
    <w:p w14:paraId="32080D43" w14:textId="064C0EFA" w:rsidR="004F6F5C" w:rsidRPr="008D5E53" w:rsidRDefault="004F6F5C" w:rsidP="004F6F5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Disadvantage</w:t>
      </w:r>
    </w:p>
    <w:p w14:paraId="64B00C74" w14:textId="79F18E7D" w:rsidR="004F6F5C" w:rsidRPr="008D5E53" w:rsidRDefault="004F6F5C" w:rsidP="004F6F5C">
      <w:pPr>
        <w:pStyle w:val="ListParagraph"/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It has dependencies between system component and lines of code in millions.</w:t>
      </w:r>
    </w:p>
    <w:p w14:paraId="75EF48F9" w14:textId="3F60AC87" w:rsidR="004F6F5C" w:rsidRPr="008D5E53" w:rsidRDefault="004F6F5C" w:rsidP="004F6F5C">
      <w:pPr>
        <w:pStyle w:val="ListParagraph"/>
        <w:numPr>
          <w:ilvl w:val="1"/>
          <w:numId w:val="13"/>
        </w:numPr>
        <w:rPr>
          <w:b/>
          <w:sz w:val="28"/>
          <w:szCs w:val="28"/>
        </w:rPr>
      </w:pPr>
      <w:r w:rsidRPr="008D5E53">
        <w:rPr>
          <w:b/>
          <w:sz w:val="28"/>
          <w:szCs w:val="28"/>
        </w:rPr>
        <w:t>A micro kernel</w:t>
      </w:r>
    </w:p>
    <w:p w14:paraId="7AC79AFE" w14:textId="385D740C" w:rsidR="004F6F5C" w:rsidRPr="008D5E53" w:rsidRDefault="004F6F5C" w:rsidP="004F6F5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It is kernel types which has minimalist approach. It has virtual memory and thread scheduling. It is more stable with less services in kernel space. It puts rest in user space.</w:t>
      </w:r>
    </w:p>
    <w:p w14:paraId="39EA3364" w14:textId="4B88CBE1" w:rsidR="007817F1" w:rsidRPr="008D5E53" w:rsidRDefault="007817F1" w:rsidP="007817F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 xml:space="preserve">Advantage </w:t>
      </w:r>
    </w:p>
    <w:p w14:paraId="68C26016" w14:textId="77777777" w:rsidR="007817F1" w:rsidRPr="008D5E53" w:rsidRDefault="007817F1" w:rsidP="007817F1">
      <w:pPr>
        <w:pStyle w:val="ListParagraph"/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It is more stable.</w:t>
      </w:r>
    </w:p>
    <w:p w14:paraId="03ED2741" w14:textId="5DEF1CEF" w:rsidR="007817F1" w:rsidRPr="008D5E53" w:rsidRDefault="007817F1" w:rsidP="007817F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Disadvantage</w:t>
      </w:r>
    </w:p>
    <w:p w14:paraId="3C07945F" w14:textId="28F11933" w:rsidR="007817F1" w:rsidRPr="008D5E53" w:rsidRDefault="007817F1" w:rsidP="007817F1">
      <w:pPr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There are lots of system calls and context switches.</w:t>
      </w:r>
    </w:p>
    <w:p w14:paraId="2C3CD21F" w14:textId="423ADEF1" w:rsidR="007817F1" w:rsidRPr="008D5E53" w:rsidRDefault="007817F1" w:rsidP="007817F1">
      <w:pPr>
        <w:pStyle w:val="ListParagraph"/>
        <w:numPr>
          <w:ilvl w:val="1"/>
          <w:numId w:val="13"/>
        </w:numPr>
        <w:rPr>
          <w:b/>
          <w:sz w:val="28"/>
          <w:szCs w:val="28"/>
        </w:rPr>
      </w:pPr>
      <w:r w:rsidRPr="008D5E53">
        <w:rPr>
          <w:b/>
          <w:sz w:val="28"/>
          <w:szCs w:val="28"/>
        </w:rPr>
        <w:t>Hybrid Kernel</w:t>
      </w:r>
    </w:p>
    <w:p w14:paraId="44608BF3" w14:textId="18ED5DC6" w:rsidR="007817F1" w:rsidRPr="008D5E53" w:rsidRDefault="007817F1" w:rsidP="007817F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It is the combination of both monolithic kernel and microkernel. It has speed and design of monolithic kernel and modularity and stability of microkernel.</w:t>
      </w:r>
    </w:p>
    <w:p w14:paraId="0094046E" w14:textId="1B666DCB" w:rsidR="00C553FF" w:rsidRPr="008D5E53" w:rsidRDefault="00C553FF" w:rsidP="00C553F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 xml:space="preserve">Advantage </w:t>
      </w:r>
    </w:p>
    <w:p w14:paraId="497AA982" w14:textId="77777777" w:rsidR="00C553FF" w:rsidRPr="008D5E53" w:rsidRDefault="00C553FF" w:rsidP="00C553FF">
      <w:pPr>
        <w:pStyle w:val="ListParagraph"/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It combines both monolithic kernel and microkernel.</w:t>
      </w:r>
    </w:p>
    <w:p w14:paraId="01C5BDE3" w14:textId="2D827EB5" w:rsidR="00C553FF" w:rsidRPr="008D5E53" w:rsidRDefault="00C553FF" w:rsidP="00C553F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 xml:space="preserve">Disadvantage </w:t>
      </w:r>
    </w:p>
    <w:p w14:paraId="1A124FC9" w14:textId="25BC7638" w:rsidR="00C553FF" w:rsidRPr="008D5E53" w:rsidRDefault="00C553FF" w:rsidP="00C553FF">
      <w:pPr>
        <w:pStyle w:val="ListParagraph"/>
        <w:ind w:left="1512" w:firstLine="648"/>
        <w:rPr>
          <w:sz w:val="24"/>
          <w:szCs w:val="24"/>
        </w:rPr>
      </w:pPr>
      <w:r w:rsidRPr="008D5E53">
        <w:rPr>
          <w:sz w:val="24"/>
          <w:szCs w:val="24"/>
        </w:rPr>
        <w:t>It is still similar to monolithic kernel.</w:t>
      </w:r>
    </w:p>
    <w:p w14:paraId="503530B0" w14:textId="3F26876D" w:rsidR="00494022" w:rsidRPr="008D5E53" w:rsidRDefault="008D5E53" w:rsidP="00494022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9B746D">
        <w:rPr>
          <w:rFonts w:asciiTheme="majorHAnsi" w:hAnsiTheme="majorHAnsi"/>
          <w:b/>
          <w:sz w:val="32"/>
          <w:szCs w:val="32"/>
        </w:rPr>
        <w:t>Activity</w:t>
      </w:r>
      <w:r w:rsidRPr="008D5E53">
        <w:rPr>
          <w:b/>
          <w:sz w:val="32"/>
          <w:szCs w:val="32"/>
        </w:rPr>
        <w:t xml:space="preserve"> </w:t>
      </w:r>
      <w:r w:rsidR="00494022" w:rsidRPr="008D5E53">
        <w:rPr>
          <w:b/>
          <w:sz w:val="32"/>
          <w:szCs w:val="32"/>
        </w:rPr>
        <w:t>QEMU</w:t>
      </w:r>
      <w:r w:rsidRPr="008D5E53">
        <w:rPr>
          <w:b/>
          <w:sz w:val="32"/>
          <w:szCs w:val="32"/>
        </w:rPr>
        <w:t xml:space="preserve"> installation</w:t>
      </w:r>
    </w:p>
    <w:p w14:paraId="7CB8E6D5" w14:textId="1530B500" w:rsidR="00494022" w:rsidRPr="008D5E53" w:rsidRDefault="00494022" w:rsidP="008769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QEMU is a generic and open source machine emulator and virtualizer.</w:t>
      </w:r>
    </w:p>
    <w:p w14:paraId="089C7DFF" w14:textId="66F65B77" w:rsidR="0087693D" w:rsidRPr="008D5E53" w:rsidRDefault="0087693D" w:rsidP="008769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5E53">
        <w:rPr>
          <w:sz w:val="24"/>
          <w:szCs w:val="24"/>
        </w:rPr>
        <w:t>QEMU is used to emulate devices and certain privileged instructions and requires either the KQEMU or KVM kernel modules and the host operating system</w:t>
      </w:r>
    </w:p>
    <w:p w14:paraId="141FE51C" w14:textId="59AF98A1" w:rsidR="0087693D" w:rsidRPr="008D5E53" w:rsidRDefault="0087693D" w:rsidP="0087693D">
      <w:pPr>
        <w:pStyle w:val="ListParagraph"/>
        <w:ind w:left="1512" w:firstLine="0"/>
        <w:rPr>
          <w:b/>
          <w:sz w:val="28"/>
          <w:szCs w:val="28"/>
        </w:rPr>
      </w:pPr>
      <w:r w:rsidRPr="008D5E53">
        <w:rPr>
          <w:b/>
          <w:sz w:val="28"/>
          <w:szCs w:val="28"/>
        </w:rPr>
        <w:t>Installing QEMU on ARM based architecture</w:t>
      </w:r>
    </w:p>
    <w:p w14:paraId="407F4F66" w14:textId="39359B05" w:rsidR="0087693D" w:rsidRPr="008D5E53" w:rsidRDefault="0087693D" w:rsidP="0087693D">
      <w:pPr>
        <w:pStyle w:val="ListParagraph"/>
        <w:numPr>
          <w:ilvl w:val="1"/>
          <w:numId w:val="16"/>
        </w:numPr>
        <w:rPr>
          <w:b/>
          <w:sz w:val="24"/>
          <w:szCs w:val="24"/>
        </w:rPr>
      </w:pPr>
      <w:r w:rsidRPr="008D5E53">
        <w:rPr>
          <w:sz w:val="24"/>
          <w:szCs w:val="24"/>
        </w:rPr>
        <w:t>sudo apt install qemu-system-arm</w:t>
      </w:r>
    </w:p>
    <w:p w14:paraId="12FD249A" w14:textId="77777777" w:rsidR="008D5E53" w:rsidRDefault="008D5E53" w:rsidP="008D5E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Running QEMU by ZImage and vexpress dtb file</w:t>
      </w:r>
    </w:p>
    <w:p w14:paraId="5888DBD7" w14:textId="7D0A649D" w:rsidR="008D5E53" w:rsidRPr="008D5E53" w:rsidRDefault="008D5E53" w:rsidP="008D5E53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t>qemu-system-arm -M vexpress-a9 -m 1024 -serial stdio \ -kernel zImage -dtb vexpress-v2p-ca9.dtb \ -sd rootfs.img -append "console=ttyAMA0 root=/dev/mmcblk0 rw"</w:t>
      </w:r>
      <w:r w:rsidRPr="008D5E53">
        <w:rPr>
          <w:b/>
          <w:sz w:val="24"/>
          <w:szCs w:val="24"/>
        </w:rPr>
        <w:t xml:space="preserve"> </w:t>
      </w:r>
    </w:p>
    <w:p w14:paraId="6CE7D090" w14:textId="3A3763B9" w:rsidR="008D5E53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79F97A88" w14:textId="29D1530F" w:rsidR="008D5E53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5E6C3A71" w14:textId="48F3289E" w:rsidR="008D5E53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336A183B" w14:textId="5AE87CB8" w:rsidR="008D5E53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24058A98" w14:textId="62DA8D45" w:rsidR="008D5E53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756A8E3E" w14:textId="77777777" w:rsidR="008D5E53" w:rsidRPr="0087693D" w:rsidRDefault="008D5E53" w:rsidP="008D5E53">
      <w:pPr>
        <w:pStyle w:val="ListParagraph"/>
        <w:ind w:left="2232" w:firstLine="0"/>
        <w:rPr>
          <w:b/>
          <w:sz w:val="24"/>
          <w:szCs w:val="24"/>
        </w:rPr>
      </w:pPr>
    </w:p>
    <w:p w14:paraId="5966BC52" w14:textId="1C2E617E" w:rsidR="0087693D" w:rsidRDefault="008D5E53" w:rsidP="008D5E53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8D5E53">
        <w:rPr>
          <w:b/>
          <w:sz w:val="32"/>
          <w:szCs w:val="32"/>
        </w:rPr>
        <w:t>Activity TOOLCHAIN Installation</w:t>
      </w:r>
    </w:p>
    <w:p w14:paraId="3A5EE342" w14:textId="3A53CD4E" w:rsidR="008D5E53" w:rsidRDefault="008D5E53" w:rsidP="008D5E53">
      <w:pPr>
        <w:pStyle w:val="ListParagraph"/>
        <w:ind w:left="360" w:firstLine="0"/>
        <w:rPr>
          <w:sz w:val="24"/>
          <w:szCs w:val="24"/>
        </w:rPr>
      </w:pPr>
      <w:r>
        <w:rPr>
          <w:sz w:val="24"/>
          <w:szCs w:val="24"/>
        </w:rPr>
        <w:t>Installing soft load on ARM Architecture</w:t>
      </w:r>
    </w:p>
    <w:p w14:paraId="0026044A" w14:textId="167D5000" w:rsidR="003674FD" w:rsidRDefault="008D5E53" w:rsidP="003674FD">
      <w:pPr>
        <w:pStyle w:val="ListParagraph"/>
        <w:ind w:left="360" w:firstLine="0"/>
      </w:pPr>
      <w:r>
        <w:t>sudo apt install gcc-arm-linux-gnueabi</w:t>
      </w:r>
    </w:p>
    <w:p w14:paraId="6072CE6A" w14:textId="77777777" w:rsidR="003674FD" w:rsidRPr="003674FD" w:rsidRDefault="003674FD" w:rsidP="003674FD">
      <w:pPr>
        <w:pStyle w:val="ListParagraph"/>
        <w:ind w:left="360" w:firstLine="0"/>
      </w:pPr>
    </w:p>
    <w:p w14:paraId="57FC91C9" w14:textId="77777777" w:rsidR="003674FD" w:rsidRDefault="003674FD" w:rsidP="003674FD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3674FD">
        <w:rPr>
          <w:b/>
          <w:sz w:val="32"/>
          <w:szCs w:val="32"/>
        </w:rPr>
        <w:t>Download Kernel Source</w:t>
      </w:r>
    </w:p>
    <w:p w14:paraId="1CE08E28" w14:textId="77777777" w:rsidR="003674FD" w:rsidRDefault="003674FD" w:rsidP="003674FD">
      <w:pPr>
        <w:pStyle w:val="ListParagraph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Downloading from linux tar.xz from the source and extract it in a new folder </w:t>
      </w:r>
    </w:p>
    <w:p w14:paraId="1941102F" w14:textId="77777777" w:rsidR="003674FD" w:rsidRDefault="003674FD" w:rsidP="003674FD">
      <w:pPr>
        <w:pStyle w:val="ListParagraph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And then </w:t>
      </w:r>
    </w:p>
    <w:p w14:paraId="0124E48B" w14:textId="47DEA9E6" w:rsidR="003674FD" w:rsidRDefault="003674FD" w:rsidP="003674FD">
      <w:pPr>
        <w:pStyle w:val="ListParagraph"/>
        <w:ind w:left="360" w:firstLine="0"/>
        <w:rPr>
          <w:sz w:val="24"/>
          <w:szCs w:val="24"/>
        </w:rPr>
      </w:pPr>
      <w:r>
        <w:rPr>
          <w:sz w:val="24"/>
          <w:szCs w:val="24"/>
        </w:rPr>
        <w:t>Obtain the zImage and vexpress dtb file</w:t>
      </w:r>
    </w:p>
    <w:p w14:paraId="4428A4EF" w14:textId="38AA5BBD" w:rsidR="003674FD" w:rsidRDefault="003674FD" w:rsidP="003674FD">
      <w:pPr>
        <w:pStyle w:val="ListParagraph"/>
        <w:ind w:left="360" w:firstLine="0"/>
        <w:rPr>
          <w:sz w:val="24"/>
          <w:szCs w:val="24"/>
        </w:rPr>
      </w:pPr>
      <w:r>
        <w:rPr>
          <w:sz w:val="24"/>
          <w:szCs w:val="24"/>
        </w:rPr>
        <w:t>Linux Commands:</w:t>
      </w:r>
    </w:p>
    <w:p w14:paraId="0BEDA02D" w14:textId="77777777" w:rsidR="003674FD" w:rsidRDefault="003674FD" w:rsidP="003674FD">
      <w:pPr>
        <w:pStyle w:val="ListParagraph"/>
        <w:ind w:left="360"/>
        <w:rPr>
          <w:b/>
          <w:sz w:val="32"/>
          <w:szCs w:val="32"/>
        </w:rPr>
      </w:pPr>
      <w:r>
        <w:t>make ARCH=arm mrproper</w:t>
      </w:r>
      <w:r w:rsidRPr="003674FD">
        <w:rPr>
          <w:b/>
          <w:sz w:val="32"/>
          <w:szCs w:val="32"/>
        </w:rPr>
        <w:t xml:space="preserve"> </w:t>
      </w:r>
    </w:p>
    <w:p w14:paraId="45B5628F" w14:textId="4B8C6A82" w:rsidR="00D56290" w:rsidRDefault="003674FD" w:rsidP="003674FD">
      <w:pPr>
        <w:pStyle w:val="ListParagraph"/>
        <w:ind w:left="360"/>
      </w:pPr>
      <w:r>
        <w:t xml:space="preserve">make ARCH=arm vexpress_defconfig </w:t>
      </w:r>
    </w:p>
    <w:p w14:paraId="64DEDF9B" w14:textId="77777777" w:rsidR="00D56290" w:rsidRDefault="00D56290" w:rsidP="003674FD">
      <w:pPr>
        <w:pStyle w:val="ListParagraph"/>
        <w:ind w:left="360"/>
      </w:pPr>
    </w:p>
    <w:p w14:paraId="2B4B0A62" w14:textId="02C25400" w:rsidR="00D56290" w:rsidRPr="00311224" w:rsidRDefault="00D56290" w:rsidP="0031122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Building Kernel Modules:</w:t>
      </w:r>
    </w:p>
    <w:p w14:paraId="62B6185A" w14:textId="16817CA3" w:rsidR="00D56290" w:rsidRDefault="00D56290" w:rsidP="00D56290">
      <w:pPr>
        <w:pStyle w:val="ListParagraph"/>
        <w:numPr>
          <w:ilvl w:val="1"/>
          <w:numId w:val="13"/>
        </w:numPr>
        <w:rPr>
          <w:b/>
          <w:sz w:val="32"/>
          <w:szCs w:val="32"/>
        </w:rPr>
      </w:pPr>
      <w:r w:rsidRPr="00D56290">
        <w:rPr>
          <w:b/>
          <w:sz w:val="32"/>
          <w:szCs w:val="32"/>
        </w:rPr>
        <w:t>Simple Hello Module</w:t>
      </w:r>
      <w:r>
        <w:rPr>
          <w:b/>
          <w:sz w:val="32"/>
          <w:szCs w:val="32"/>
        </w:rPr>
        <w:t>:</w:t>
      </w:r>
    </w:p>
    <w:p w14:paraId="00972FB1" w14:textId="216D2C01" w:rsidR="00D56290" w:rsidRDefault="00D56290" w:rsidP="00D562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Step 1 : Building the </w:t>
      </w:r>
      <w:r w:rsidR="00E006C7">
        <w:rPr>
          <w:sz w:val="24"/>
          <w:szCs w:val="24"/>
        </w:rPr>
        <w:t>hello.c file and writing the contents</w:t>
      </w:r>
    </w:p>
    <w:p w14:paraId="743DF010" w14:textId="79F3C789" w:rsidR="00E006C7" w:rsidRPr="00E006C7" w:rsidRDefault="00E006C7" w:rsidP="00D562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Step 2:  make file and writing the contents ( </w:t>
      </w:r>
      <w:r>
        <w:t>obj-m += hello.o )</w:t>
      </w:r>
    </w:p>
    <w:p w14:paraId="183AD17A" w14:textId="3B9BD3BF" w:rsidR="00E006C7" w:rsidRDefault="00E006C7" w:rsidP="00D5629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006C7">
        <w:rPr>
          <w:sz w:val="24"/>
          <w:szCs w:val="24"/>
        </w:rPr>
        <w:t xml:space="preserve">Cross compile using make </w:t>
      </w:r>
    </w:p>
    <w:p w14:paraId="641712F6" w14:textId="1F528514" w:rsidR="00E006C7" w:rsidRPr="00A237CD" w:rsidRDefault="00E006C7" w:rsidP="00E006C7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t>make –C ${KSRC} M=${PWD} modules ARCH=arm, CROSS_COMPILE=arm-linux-gnueabi-</w:t>
      </w:r>
    </w:p>
    <w:p w14:paraId="3BC81666" w14:textId="527F5267" w:rsidR="00A237CD" w:rsidRDefault="00A237CD" w:rsidP="00A237C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testing on target</w:t>
      </w:r>
    </w:p>
    <w:p w14:paraId="5BF6DC07" w14:textId="77777777" w:rsidR="00A237CD" w:rsidRPr="00A237CD" w:rsidRDefault="00A237CD" w:rsidP="00A237C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t>sudo mount –o loop,rw,sync rootfs.img /mnt/rootfs</w:t>
      </w:r>
    </w:p>
    <w:p w14:paraId="6737BB4E" w14:textId="765BC533" w:rsidR="00A237CD" w:rsidRPr="00A237CD" w:rsidRDefault="00A237CD" w:rsidP="00A237C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t>sudo cp hello.ko /mnt/rootfs/home/root</w:t>
      </w:r>
    </w:p>
    <w:p w14:paraId="79890BE9" w14:textId="59B96CC6" w:rsidR="00A237CD" w:rsidRPr="00A237CD" w:rsidRDefault="00A237CD" w:rsidP="00A237C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t>sudo umount /mnt/rootfs</w:t>
      </w:r>
    </w:p>
    <w:p w14:paraId="398ED39A" w14:textId="361603B7" w:rsidR="00A237CD" w:rsidRDefault="00A237CD" w:rsidP="00A237CD">
      <w:pPr>
        <w:pStyle w:val="ListParagraph"/>
        <w:numPr>
          <w:ilvl w:val="1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Simple hello Module with init and exit function</w:t>
      </w:r>
    </w:p>
    <w:p w14:paraId="05994C3D" w14:textId="1BC16487" w:rsidR="00A237CD" w:rsidRPr="00A237CD" w:rsidRDefault="00A237CD" w:rsidP="00A237CD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Building the hello.c file and writing the contents</w:t>
      </w:r>
    </w:p>
    <w:p w14:paraId="653A59D2" w14:textId="6533185D" w:rsidR="00A237CD" w:rsidRPr="00A237CD" w:rsidRDefault="00A237CD" w:rsidP="00A237CD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make file and writing the contents</w:t>
      </w:r>
    </w:p>
    <w:p w14:paraId="4AE95929" w14:textId="77777777" w:rsidR="00A237CD" w:rsidRPr="00A237CD" w:rsidRDefault="00A237CD" w:rsidP="00A237C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t xml:space="preserve">obj-m += hello.o </w:t>
      </w:r>
    </w:p>
    <w:p w14:paraId="127E94A3" w14:textId="77777777" w:rsidR="00A237CD" w:rsidRPr="00A237CD" w:rsidRDefault="00A237CD" w:rsidP="00A237C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t>KSRC = (where you have linux tar.xz location)</w:t>
      </w:r>
    </w:p>
    <w:p w14:paraId="60CD9D7E" w14:textId="77777777" w:rsidR="00A237CD" w:rsidRPr="00A237CD" w:rsidRDefault="00A237CD" w:rsidP="00A237C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t xml:space="preserve"> all: make –C ${KSRC} M=${PWD} modules</w:t>
      </w:r>
    </w:p>
    <w:p w14:paraId="653341F4" w14:textId="2BAAD288" w:rsidR="007817F1" w:rsidRPr="003F2715" w:rsidRDefault="00A237CD" w:rsidP="00A237C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t xml:space="preserve"> clean: make –C ${KSRC} M=${PWD} clean</w:t>
      </w:r>
    </w:p>
    <w:p w14:paraId="535B63FA" w14:textId="2F659AE8" w:rsidR="003F2715" w:rsidRDefault="003F2715" w:rsidP="003F271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Cross compile using make command</w:t>
      </w:r>
    </w:p>
    <w:p w14:paraId="67F492BE" w14:textId="2FB43D6E" w:rsidR="00311224" w:rsidRDefault="00311224" w:rsidP="003F271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Testing on the target</w:t>
      </w:r>
    </w:p>
    <w:p w14:paraId="30A55F08" w14:textId="4781833B" w:rsidR="00311224" w:rsidRDefault="00311224" w:rsidP="00311224">
      <w:pPr>
        <w:rPr>
          <w:sz w:val="24"/>
          <w:szCs w:val="24"/>
        </w:rPr>
      </w:pPr>
    </w:p>
    <w:p w14:paraId="4E943AEF" w14:textId="17721F23" w:rsidR="00311224" w:rsidRDefault="00311224" w:rsidP="00311224">
      <w:pPr>
        <w:rPr>
          <w:sz w:val="24"/>
          <w:szCs w:val="24"/>
        </w:rPr>
      </w:pPr>
    </w:p>
    <w:p w14:paraId="10213498" w14:textId="54EE08A0" w:rsidR="00311224" w:rsidRDefault="00311224" w:rsidP="00311224">
      <w:pPr>
        <w:rPr>
          <w:sz w:val="24"/>
          <w:szCs w:val="24"/>
        </w:rPr>
      </w:pPr>
    </w:p>
    <w:p w14:paraId="4ACDC554" w14:textId="77777777" w:rsidR="00311224" w:rsidRPr="00311224" w:rsidRDefault="00311224" w:rsidP="00311224">
      <w:pPr>
        <w:rPr>
          <w:sz w:val="24"/>
          <w:szCs w:val="24"/>
        </w:rPr>
      </w:pPr>
    </w:p>
    <w:p w14:paraId="1F034A2A" w14:textId="61EBEF30" w:rsidR="00311224" w:rsidRDefault="00311224" w:rsidP="00311224">
      <w:pPr>
        <w:pStyle w:val="ListParagraph"/>
        <w:numPr>
          <w:ilvl w:val="1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Hello module with parameters </w:t>
      </w:r>
    </w:p>
    <w:p w14:paraId="7E3CE132" w14:textId="77777777" w:rsidR="00610C5A" w:rsidRPr="00A237CD" w:rsidRDefault="00610C5A" w:rsidP="00610C5A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sz w:val="24"/>
          <w:szCs w:val="24"/>
        </w:rPr>
        <w:t>Building the hello.c file and writing the contents</w:t>
      </w:r>
    </w:p>
    <w:p w14:paraId="3343F368" w14:textId="6EC51B7F" w:rsidR="00311224" w:rsidRDefault="00610C5A" w:rsidP="00610C5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contents added to be are:</w:t>
      </w:r>
    </w:p>
    <w:p w14:paraId="42892E86" w14:textId="77777777" w:rsidR="00610C5A" w:rsidRPr="00610C5A" w:rsidRDefault="00610C5A" w:rsidP="00610C5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t xml:space="preserve">int ndevices=1 </w:t>
      </w:r>
    </w:p>
    <w:p w14:paraId="1ABCD5EB" w14:textId="0B10364A" w:rsidR="00610C5A" w:rsidRPr="00610C5A" w:rsidRDefault="00610C5A" w:rsidP="00610C5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t>module_param(ndevice</w:t>
      </w:r>
      <w:r>
        <w:t>s</w:t>
      </w:r>
      <w:r>
        <w:t>,int,S_IRUGO);</w:t>
      </w:r>
    </w:p>
    <w:p w14:paraId="77CB460D" w14:textId="77777777" w:rsidR="00610C5A" w:rsidRPr="00A237CD" w:rsidRDefault="00610C5A" w:rsidP="00610C5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sz w:val="24"/>
          <w:szCs w:val="24"/>
        </w:rPr>
        <w:t>make file and writing the contents</w:t>
      </w:r>
    </w:p>
    <w:p w14:paraId="5F288684" w14:textId="3E7400D7" w:rsidR="00610C5A" w:rsidRPr="00610C5A" w:rsidRDefault="00610C5A" w:rsidP="00610C5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0C5A">
        <w:rPr>
          <w:sz w:val="24"/>
          <w:szCs w:val="24"/>
        </w:rPr>
        <w:t>make file and writing the contents</w:t>
      </w:r>
    </w:p>
    <w:p w14:paraId="1264A12D" w14:textId="531D166F" w:rsidR="00610C5A" w:rsidRPr="00610C5A" w:rsidRDefault="00610C5A" w:rsidP="00610C5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0C5A">
        <w:rPr>
          <w:sz w:val="24"/>
          <w:szCs w:val="24"/>
        </w:rPr>
        <w:t>Now in host i.e QEMU pass the arguments like insmod ndevices = 5 or by default it will be 1</w:t>
      </w:r>
    </w:p>
    <w:p w14:paraId="465C733D" w14:textId="77777777" w:rsidR="00311224" w:rsidRPr="00311224" w:rsidRDefault="00311224" w:rsidP="00311224">
      <w:pPr>
        <w:rPr>
          <w:b/>
          <w:sz w:val="32"/>
          <w:szCs w:val="32"/>
        </w:rPr>
      </w:pPr>
    </w:p>
    <w:p w14:paraId="7439B79D" w14:textId="77777777" w:rsidR="007817F1" w:rsidRPr="004F6F5C" w:rsidRDefault="007817F1" w:rsidP="007817F1">
      <w:pPr>
        <w:pStyle w:val="ListParagraph"/>
        <w:ind w:left="1512" w:firstLine="0"/>
        <w:rPr>
          <w:sz w:val="24"/>
          <w:szCs w:val="24"/>
        </w:rPr>
      </w:pPr>
    </w:p>
    <w:p w14:paraId="0D06B3A8" w14:textId="77777777" w:rsidR="004F6F5C" w:rsidRPr="004F6F5C" w:rsidRDefault="004F6F5C" w:rsidP="004F6F5C">
      <w:pPr>
        <w:pStyle w:val="ListParagraph"/>
        <w:ind w:left="792" w:firstLine="0"/>
        <w:rPr>
          <w:sz w:val="24"/>
          <w:szCs w:val="24"/>
        </w:rPr>
      </w:pPr>
    </w:p>
    <w:p w14:paraId="48879742" w14:textId="77777777" w:rsidR="004F6F5C" w:rsidRPr="004F6F5C" w:rsidRDefault="004F6F5C" w:rsidP="004F6F5C">
      <w:pPr>
        <w:rPr>
          <w:sz w:val="24"/>
          <w:szCs w:val="24"/>
        </w:rPr>
      </w:pPr>
    </w:p>
    <w:bookmarkEnd w:id="0"/>
    <w:bookmarkEnd w:id="1"/>
    <w:bookmarkEnd w:id="3"/>
    <w:bookmarkEnd w:id="4"/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ectPr w:rsidR="00107955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66B5" w14:textId="77777777" w:rsidR="00061F78" w:rsidRDefault="00061F78" w:rsidP="006A582B">
      <w:r>
        <w:separator/>
      </w:r>
    </w:p>
  </w:endnote>
  <w:endnote w:type="continuationSeparator" w:id="0">
    <w:p w14:paraId="6F88029C" w14:textId="77777777" w:rsidR="00061F78" w:rsidRDefault="00061F78" w:rsidP="006A582B">
      <w:r>
        <w:continuationSeparator/>
      </w:r>
    </w:p>
  </w:endnote>
  <w:endnote w:type="continuationNotice" w:id="1">
    <w:p w14:paraId="576A2F3A" w14:textId="77777777" w:rsidR="00061F78" w:rsidRDefault="00061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311224" w:rsidRDefault="00311224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311224" w14:paraId="48DC9B57" w14:textId="77777777" w:rsidTr="00107955">
      <w:tc>
        <w:tcPr>
          <w:tcW w:w="3960" w:type="dxa"/>
        </w:tcPr>
        <w:p w14:paraId="48DC9B54" w14:textId="77777777" w:rsidR="00311224" w:rsidRPr="006E044D" w:rsidRDefault="00311224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311224" w:rsidRPr="006E044D" w:rsidRDefault="00311224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67E8BD85" w:rsidR="00311224" w:rsidRPr="006E044D" w:rsidRDefault="00311224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8175A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8175A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311224" w:rsidRPr="00B9435E" w:rsidRDefault="00311224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F935E" w14:textId="77777777" w:rsidR="00061F78" w:rsidRDefault="00061F78" w:rsidP="006A582B">
      <w:r>
        <w:separator/>
      </w:r>
    </w:p>
  </w:footnote>
  <w:footnote w:type="continuationSeparator" w:id="0">
    <w:p w14:paraId="7901590C" w14:textId="77777777" w:rsidR="00061F78" w:rsidRDefault="00061F78" w:rsidP="006A582B">
      <w:r>
        <w:continuationSeparator/>
      </w:r>
    </w:p>
  </w:footnote>
  <w:footnote w:type="continuationNotice" w:id="1">
    <w:p w14:paraId="0604F744" w14:textId="77777777" w:rsidR="00061F78" w:rsidRDefault="00061F7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311224" w:rsidRPr="00DA17A9" w:rsidRDefault="00311224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311224" w14:paraId="48DC9B51" w14:textId="77777777" w:rsidTr="00D8110D">
      <w:tc>
        <w:tcPr>
          <w:tcW w:w="6768" w:type="dxa"/>
        </w:tcPr>
        <w:p w14:paraId="48DC9B4F" w14:textId="50373DD5" w:rsidR="00311224" w:rsidRDefault="00311224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Kernel Programming</w:t>
          </w:r>
        </w:p>
      </w:tc>
      <w:tc>
        <w:tcPr>
          <w:tcW w:w="2808" w:type="dxa"/>
        </w:tcPr>
        <w:p w14:paraId="48DC9B50" w14:textId="77777777" w:rsidR="00311224" w:rsidRDefault="00311224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311224" w:rsidRPr="00DA17A9" w:rsidRDefault="00311224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00A"/>
    <w:multiLevelType w:val="hybridMultilevel"/>
    <w:tmpl w:val="9B20B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0C34"/>
    <w:multiLevelType w:val="hybridMultilevel"/>
    <w:tmpl w:val="AE00A0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357052"/>
    <w:multiLevelType w:val="hybridMultilevel"/>
    <w:tmpl w:val="8EF60FD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35C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9F70C1"/>
    <w:multiLevelType w:val="hybridMultilevel"/>
    <w:tmpl w:val="6C44C65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3E2A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E82C3F"/>
    <w:multiLevelType w:val="hybridMultilevel"/>
    <w:tmpl w:val="31329D94"/>
    <w:lvl w:ilvl="0" w:tplc="40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59C7B9F"/>
    <w:multiLevelType w:val="hybridMultilevel"/>
    <w:tmpl w:val="EFC4E4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9F6569"/>
    <w:multiLevelType w:val="hybridMultilevel"/>
    <w:tmpl w:val="8B0A80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2D08C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771CB7"/>
    <w:multiLevelType w:val="hybridMultilevel"/>
    <w:tmpl w:val="32380C7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3957785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E40432"/>
    <w:multiLevelType w:val="hybridMultilevel"/>
    <w:tmpl w:val="56E4FB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53F7C"/>
    <w:multiLevelType w:val="hybridMultilevel"/>
    <w:tmpl w:val="E64C7DA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0FE704D"/>
    <w:multiLevelType w:val="hybridMultilevel"/>
    <w:tmpl w:val="C10EF1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9745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0338A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1C7ECA"/>
    <w:multiLevelType w:val="hybridMultilevel"/>
    <w:tmpl w:val="715094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446B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26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22"/>
  </w:num>
  <w:num w:numId="11">
    <w:abstractNumId w:val="6"/>
  </w:num>
  <w:num w:numId="12">
    <w:abstractNumId w:val="0"/>
  </w:num>
  <w:num w:numId="13">
    <w:abstractNumId w:val="24"/>
  </w:num>
  <w:num w:numId="14">
    <w:abstractNumId w:val="1"/>
  </w:num>
  <w:num w:numId="15">
    <w:abstractNumId w:val="16"/>
  </w:num>
  <w:num w:numId="16">
    <w:abstractNumId w:val="20"/>
  </w:num>
  <w:num w:numId="17">
    <w:abstractNumId w:val="13"/>
  </w:num>
  <w:num w:numId="18">
    <w:abstractNumId w:val="25"/>
  </w:num>
  <w:num w:numId="19">
    <w:abstractNumId w:val="9"/>
  </w:num>
  <w:num w:numId="20">
    <w:abstractNumId w:val="23"/>
  </w:num>
  <w:num w:numId="21">
    <w:abstractNumId w:val="15"/>
  </w:num>
  <w:num w:numId="22">
    <w:abstractNumId w:val="27"/>
  </w:num>
  <w:num w:numId="23">
    <w:abstractNumId w:val="3"/>
  </w:num>
  <w:num w:numId="24">
    <w:abstractNumId w:val="18"/>
  </w:num>
  <w:num w:numId="25">
    <w:abstractNumId w:val="11"/>
  </w:num>
  <w:num w:numId="26">
    <w:abstractNumId w:val="17"/>
  </w:num>
  <w:num w:numId="27">
    <w:abstractNumId w:val="10"/>
  </w:num>
  <w:num w:numId="28">
    <w:abstractNumId w:val="8"/>
  </w:num>
  <w:num w:numId="29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US" w:vendorID="64" w:dllVersion="131078" w:nlCheck="1" w:checkStyle="0"/>
  <w:activeWritingStyle w:appName="MSWord" w:lang="en-IN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1F78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45E3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16B4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175A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224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74FD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271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4022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6F5C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0C5A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17F1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693D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53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746D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2EDE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37CD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3FF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2747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629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6C7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31CC"/>
    <w:rsid w:val="007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A483EEDD36421A8C3E4576CF6C15D7">
    <w:name w:val="14A483EEDD36421A8C3E4576CF6C15D7"/>
    <w:rsid w:val="007231CC"/>
  </w:style>
  <w:style w:type="paragraph" w:customStyle="1" w:styleId="720C3F85D4D34F74B1D691A0192A276C">
    <w:name w:val="720C3F85D4D34F74B1D691A0192A276C"/>
    <w:rsid w:val="007231CC"/>
  </w:style>
  <w:style w:type="paragraph" w:customStyle="1" w:styleId="1C08378F8CF24353A1BE2E00274B4729">
    <w:name w:val="1C08378F8CF24353A1BE2E00274B4729"/>
    <w:rsid w:val="007231CC"/>
  </w:style>
  <w:style w:type="paragraph" w:customStyle="1" w:styleId="FABDA954AE6F47258BF1A7CBB53E38D8">
    <w:name w:val="FABDA954AE6F47258BF1A7CBB53E38D8"/>
    <w:rsid w:val="007231CC"/>
  </w:style>
  <w:style w:type="paragraph" w:customStyle="1" w:styleId="C1737DE6295444EA8550E335F532D4E1">
    <w:name w:val="C1737DE6295444EA8550E335F532D4E1"/>
    <w:rsid w:val="007231CC"/>
  </w:style>
  <w:style w:type="paragraph" w:customStyle="1" w:styleId="54FF3DB0FFAC4A2AB3A25BD87F00588D">
    <w:name w:val="54FF3DB0FFAC4A2AB3A25BD87F00588D"/>
    <w:rsid w:val="00723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C77B872-3CAD-48FF-B9B3-7F1F57840B7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9F536A8-4A53-4A11-A7BB-4332A00F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767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Aditya mewara</cp:lastModifiedBy>
  <cp:revision>28</cp:revision>
  <cp:lastPrinted>2014-03-29T07:34:00Z</cp:lastPrinted>
  <dcterms:created xsi:type="dcterms:W3CDTF">2020-05-13T03:02:00Z</dcterms:created>
  <dcterms:modified xsi:type="dcterms:W3CDTF">2021-04-03T01:45:00Z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